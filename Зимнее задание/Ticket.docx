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4B73" w:rsidR="006731BC" w:rsidP="003B4B73" w:rsidRDefault="003B4B73" w14:paraId="79A773DD" w14:textId="69C773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95210001" w:id="0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8250E6" w:rsidR="006731BC" w:rsidP="003B4B73" w:rsidRDefault="006731BC" w14:paraId="2814D05C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="003B4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 w:rsidR="003B4B73">
        <w:rPr>
          <w:rFonts w:ascii="Times New Roman" w:hAnsi="Times New Roman" w:cs="Times New Roman"/>
          <w:bCs/>
          <w:sz w:val="28"/>
          <w:szCs w:val="28"/>
        </w:rPr>
        <w:t>]</w:t>
      </w:r>
    </w:p>
    <w:p w:rsidRPr="00DA46AB" w:rsidR="006731BC" w:rsidP="006731BC" w:rsidRDefault="00402DF4" w14:paraId="418A22A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 w:rsidR="008250E6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 w:rsidR="008250E6">
        <w:rPr>
          <w:rFonts w:ascii="Times New Roman" w:hAnsi="Times New Roman" w:cs="Times New Roman"/>
          <w:sz w:val="28"/>
          <w:szCs w:val="28"/>
        </w:rPr>
        <w:t>]</w:t>
      </w:r>
    </w:p>
    <w:p w:rsidRPr="00DA46AB" w:rsidR="00DA46AB" w:rsidP="00DA46AB" w:rsidRDefault="006731BC" w14:paraId="6B5F3FB8" w14:textId="11564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 w:rsidR="00DA46AB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СПЕЦИ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 w:rsidR="00DA46AB">
        <w:rPr>
          <w:rFonts w:ascii="Times New Roman" w:hAnsi="Times New Roman" w:cs="Times New Roman"/>
          <w:sz w:val="28"/>
          <w:szCs w:val="28"/>
        </w:rPr>
        <w:t>ЛЬНОСТИ</w:t>
      </w:r>
      <w:r w:rsidRPr="00DA46AB" w:rsidR="00DA46AB">
        <w:rPr>
          <w:rFonts w:ascii="Times New Roman" w:hAnsi="Times New Roman" w:cs="Times New Roman"/>
          <w:sz w:val="28"/>
          <w:szCs w:val="28"/>
        </w:rPr>
        <w:t>]</w:t>
      </w:r>
    </w:p>
    <w:p w:rsidR="006731BC" w:rsidP="006731BC" w:rsidRDefault="006731BC" w14:paraId="401C6F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1BC" w:rsidP="006731BC" w:rsidRDefault="006731BC" w14:paraId="1DF806F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67C2F" w:rsidR="00402DF4" w:rsidP="00402DF4" w:rsidRDefault="006731BC" w14:paraId="4F30395A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 w:rsidR="003B4B73">
        <w:rPr>
          <w:rFonts w:ascii="Times New Roman" w:hAnsi="Times New Roman" w:cs="Times New Roman"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 w:rsidR="003B4B73">
        <w:rPr>
          <w:rFonts w:ascii="Times New Roman" w:hAnsi="Times New Roman" w:cs="Times New Roman"/>
          <w:sz w:val="28"/>
          <w:szCs w:val="28"/>
        </w:rPr>
        <w:t>]</w:t>
      </w:r>
    </w:p>
    <w:p w:rsidRPr="00C112DB" w:rsidR="008250E6" w:rsidP="008250E6" w:rsidRDefault="006731BC" w14:paraId="081502B2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 w:rsidR="008250E6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 w:rsidR="008250E6">
        <w:rPr>
          <w:rFonts w:ascii="Times New Roman" w:hAnsi="Times New Roman" w:cs="Times New Roman"/>
          <w:sz w:val="28"/>
          <w:szCs w:val="28"/>
        </w:rPr>
        <w:t>]</w:t>
      </w:r>
    </w:p>
    <w:p w:rsidRPr="00467C2F" w:rsidR="008250E6" w:rsidP="008250E6" w:rsidRDefault="008250E6" w14:paraId="291527B4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="00C112DB" w:rsidP="00C112DB" w:rsidRDefault="008250E6" w14:paraId="2BA0F15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Pr="00826B05" w:rsidR="00826B05" w:rsidP="00826B05" w:rsidRDefault="00826B05" w14:paraId="1E4858DE" w14:textId="77777777">
      <w:pPr>
        <w:rPr>
          <w:rFonts w:ascii="Times New Roman" w:hAnsi="Times New Roman" w:cs="Times New Roman"/>
          <w:sz w:val="28"/>
          <w:szCs w:val="28"/>
        </w:rPr>
      </w:pPr>
      <w:r w:rsidRPr="00826B05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142415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3B4B73" w:rsidR="006731BC" w:rsidP="003B4B73" w:rsidRDefault="003B4B73" w14:paraId="79A773DD" w14:textId="69C773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95210001" w:id="0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8250E6" w:rsidR="006731BC" w:rsidP="003B4B73" w:rsidRDefault="006731BC" w14:paraId="2814D05C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="003B4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 w:rsidR="003B4B73">
        <w:rPr>
          <w:rFonts w:ascii="Times New Roman" w:hAnsi="Times New Roman" w:cs="Times New Roman"/>
          <w:bCs/>
          <w:sz w:val="28"/>
          <w:szCs w:val="28"/>
        </w:rPr>
        <w:t>]</w:t>
      </w:r>
    </w:p>
    <w:p w:rsidRPr="00DA46AB" w:rsidR="006731BC" w:rsidP="006731BC" w:rsidRDefault="00402DF4" w14:paraId="418A22A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 w:rsidR="008250E6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 w:rsidR="008250E6">
        <w:rPr>
          <w:rFonts w:ascii="Times New Roman" w:hAnsi="Times New Roman" w:cs="Times New Roman"/>
          <w:sz w:val="28"/>
          <w:szCs w:val="28"/>
        </w:rPr>
        <w:t>]</w:t>
      </w:r>
    </w:p>
    <w:p w:rsidRPr="00DA46AB" w:rsidR="00DA46AB" w:rsidP="00DA46AB" w:rsidRDefault="006731BC" w14:paraId="6B5F3FB8" w14:textId="11564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 w:rsidR="00DA46AB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СПЕЦИ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 w:rsidR="00DA46AB">
        <w:rPr>
          <w:rFonts w:ascii="Times New Roman" w:hAnsi="Times New Roman" w:cs="Times New Roman"/>
          <w:sz w:val="28"/>
          <w:szCs w:val="28"/>
        </w:rPr>
        <w:t>ЛЬНОСТИ</w:t>
      </w:r>
      <w:r w:rsidRPr="00DA46AB" w:rsidR="00DA46AB">
        <w:rPr>
          <w:rFonts w:ascii="Times New Roman" w:hAnsi="Times New Roman" w:cs="Times New Roman"/>
          <w:sz w:val="28"/>
          <w:szCs w:val="28"/>
        </w:rPr>
        <w:t>]</w:t>
      </w:r>
    </w:p>
    <w:p w:rsidR="006731BC" w:rsidP="006731BC" w:rsidRDefault="006731BC" w14:paraId="401C6F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1BC" w:rsidP="006731BC" w:rsidRDefault="006731BC" w14:paraId="1DF806F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67C2F" w:rsidR="00402DF4" w:rsidP="00402DF4" w:rsidRDefault="006731BC" w14:paraId="4F30395A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 w:rsidR="003B4B73">
        <w:rPr>
          <w:rFonts w:ascii="Times New Roman" w:hAnsi="Times New Roman" w:cs="Times New Roman"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 w:rsidR="003B4B73">
        <w:rPr>
          <w:rFonts w:ascii="Times New Roman" w:hAnsi="Times New Roman" w:cs="Times New Roman"/>
          <w:sz w:val="28"/>
          <w:szCs w:val="28"/>
        </w:rPr>
        <w:t>]</w:t>
      </w:r>
    </w:p>
    <w:p w:rsidRPr="00C112DB" w:rsidR="008250E6" w:rsidP="008250E6" w:rsidRDefault="006731BC" w14:paraId="081502B2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 w:rsidR="008250E6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 w:rsidR="008250E6">
        <w:rPr>
          <w:rFonts w:ascii="Times New Roman" w:hAnsi="Times New Roman" w:cs="Times New Roman"/>
          <w:sz w:val="28"/>
          <w:szCs w:val="28"/>
        </w:rPr>
        <w:t>]</w:t>
      </w:r>
    </w:p>
    <w:p w:rsidRPr="00467C2F" w:rsidR="008250E6" w:rsidP="008250E6" w:rsidRDefault="008250E6" w14:paraId="291527B4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="00C112DB" w:rsidP="00C112DB" w:rsidRDefault="008250E6" w14:paraId="2BA0F15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Pr="00826B05" w:rsidR="00826B05" w:rsidP="00826B05" w:rsidRDefault="00826B05" w14:paraId="1E4858DE" w14:textId="77777777">
      <w:pPr>
        <w:rPr>
          <w:rFonts w:ascii="Times New Roman" w:hAnsi="Times New Roman" w:cs="Times New Roman"/>
          <w:sz w:val="28"/>
          <w:szCs w:val="28"/>
        </w:rPr>
      </w:pPr>
      <w:r w:rsidRPr="00826B05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142415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3B4B73" w:rsidR="006731BC" w:rsidP="003B4B73" w:rsidRDefault="003B4B73" w14:paraId="79A773DD" w14:textId="69C773B7">
      <w:pPr>
        <w:jc w:val="center"/>
        <w:rPr>
          <w:rFonts w:ascii="Times New Roman" w:hAnsi="Times New Roman" w:cs="Times New Roman"/>
          <w:sz w:val="28"/>
          <w:szCs w:val="28"/>
        </w:rPr>
      </w:pPr>
      <w:bookmarkStart w:name="_Hlk195210001" w:id="0"/>
      <w:r w:rsidRPr="003B4B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ОГРАНИЗ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Pr="008250E6" w:rsidR="006731BC" w:rsidP="003B4B73" w:rsidRDefault="006731BC" w14:paraId="2814D05C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ЭКЗАМЕНАЦИОННЫЙ БИЛЕТ №</w:t>
      </w:r>
      <w:r w:rsidR="003B4B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bCs/>
          <w:sz w:val="28"/>
          <w:szCs w:val="28"/>
        </w:rPr>
        <w:t>[НОМЕР БИЛЕТА</w:t>
      </w:r>
      <w:r w:rsidRPr="008250E6" w:rsidR="003B4B73">
        <w:rPr>
          <w:rFonts w:ascii="Times New Roman" w:hAnsi="Times New Roman" w:cs="Times New Roman"/>
          <w:bCs/>
          <w:sz w:val="28"/>
          <w:szCs w:val="28"/>
        </w:rPr>
        <w:t>]</w:t>
      </w:r>
    </w:p>
    <w:p w:rsidRPr="00DA46AB" w:rsidR="006731BC" w:rsidP="006731BC" w:rsidRDefault="00402DF4" w14:paraId="418A22A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A46AB" w:rsidR="008250E6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ДИСЦИПЛИНЫ</w:t>
      </w:r>
      <w:r w:rsidRPr="00DA46AB" w:rsidR="008250E6">
        <w:rPr>
          <w:rFonts w:ascii="Times New Roman" w:hAnsi="Times New Roman" w:cs="Times New Roman"/>
          <w:sz w:val="28"/>
          <w:szCs w:val="28"/>
        </w:rPr>
        <w:t>]</w:t>
      </w:r>
    </w:p>
    <w:p w:rsidRPr="00DA46AB" w:rsidR="00DA46AB" w:rsidP="00DA46AB" w:rsidRDefault="006731BC" w14:paraId="6B5F3FB8" w14:textId="11564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bookmarkEnd w:id="0"/>
      <w:r w:rsidRPr="00DA46AB" w:rsidR="00DA46AB">
        <w:rPr>
          <w:rFonts w:ascii="Times New Roman" w:hAnsi="Times New Roman" w:cs="Times New Roman"/>
          <w:sz w:val="28"/>
          <w:szCs w:val="28"/>
        </w:rPr>
        <w:t>[</w:t>
      </w:r>
      <w:r w:rsidR="00DA46AB">
        <w:rPr>
          <w:rFonts w:ascii="Times New Roman" w:hAnsi="Times New Roman" w:cs="Times New Roman"/>
          <w:sz w:val="28"/>
          <w:szCs w:val="28"/>
        </w:rPr>
        <w:t>НАЗВАНИЕ СПЕЦИ</w:t>
      </w:r>
      <w:r w:rsidR="00826B05">
        <w:rPr>
          <w:rFonts w:ascii="Times New Roman" w:hAnsi="Times New Roman" w:cs="Times New Roman"/>
          <w:sz w:val="28"/>
          <w:szCs w:val="28"/>
        </w:rPr>
        <w:t>А</w:t>
      </w:r>
      <w:r w:rsidR="00DA46AB">
        <w:rPr>
          <w:rFonts w:ascii="Times New Roman" w:hAnsi="Times New Roman" w:cs="Times New Roman"/>
          <w:sz w:val="28"/>
          <w:szCs w:val="28"/>
        </w:rPr>
        <w:t>ЛЬНОСТИ</w:t>
      </w:r>
      <w:r w:rsidRPr="00DA46AB" w:rsidR="00DA46AB">
        <w:rPr>
          <w:rFonts w:ascii="Times New Roman" w:hAnsi="Times New Roman" w:cs="Times New Roman"/>
          <w:sz w:val="28"/>
          <w:szCs w:val="28"/>
        </w:rPr>
        <w:t>]</w:t>
      </w:r>
    </w:p>
    <w:p w:rsidR="006731BC" w:rsidP="006731BC" w:rsidRDefault="006731BC" w14:paraId="401C6F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1BC" w:rsidP="006731BC" w:rsidRDefault="006731BC" w14:paraId="1DF806F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467C2F" w:rsidR="00402DF4" w:rsidP="00402DF4" w:rsidRDefault="006731BC" w14:paraId="4F30395A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№1.</w:t>
      </w:r>
      <w:r w:rsidR="003B4B73">
        <w:rPr>
          <w:rFonts w:ascii="Times New Roman" w:hAnsi="Times New Roman" w:cs="Times New Roman"/>
          <w:sz w:val="28"/>
          <w:szCs w:val="28"/>
        </w:rPr>
        <w:t xml:space="preserve"> </w:t>
      </w:r>
      <w:r w:rsidRPr="003B4B73" w:rsid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ВОПРОС_ЗНАТЬ</w:t>
      </w:r>
      <w:r w:rsidRPr="003B4B73" w:rsidR="003B4B73">
        <w:rPr>
          <w:rFonts w:ascii="Times New Roman" w:hAnsi="Times New Roman" w:cs="Times New Roman"/>
          <w:sz w:val="28"/>
          <w:szCs w:val="28"/>
        </w:rPr>
        <w:t>]</w:t>
      </w:r>
    </w:p>
    <w:p w:rsidRPr="00C112DB" w:rsidR="008250E6" w:rsidP="008250E6" w:rsidRDefault="006731BC" w14:paraId="081502B2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 w:rsidR="008250E6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ВОПРОС_УМЕТЬ</w:t>
      </w:r>
      <w:r w:rsidRPr="003B4B73" w:rsidR="008250E6">
        <w:rPr>
          <w:rFonts w:ascii="Times New Roman" w:hAnsi="Times New Roman" w:cs="Times New Roman"/>
          <w:sz w:val="28"/>
          <w:szCs w:val="28"/>
        </w:rPr>
        <w:t>]</w:t>
      </w:r>
    </w:p>
    <w:p w:rsidRPr="00467C2F" w:rsidR="008250E6" w:rsidP="008250E6" w:rsidRDefault="008250E6" w14:paraId="291527B4" w14:textId="77777777">
      <w:pPr>
        <w:rPr>
          <w:rFonts w:ascii="Times New Roman" w:hAnsi="Times New Roman" w:cs="Times New Roman"/>
          <w:sz w:val="28"/>
          <w:szCs w:val="28"/>
        </w:rPr>
      </w:pPr>
      <w:r w:rsidRPr="006731BC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8250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B4B73">
        <w:rPr>
          <w:rFonts w:ascii="Times New Roman" w:hAnsi="Times New Roman" w:cs="Times New Roman"/>
          <w:sz w:val="28"/>
          <w:szCs w:val="28"/>
        </w:rPr>
        <w:t>[</w:t>
      </w:r>
      <w:r w:rsidRPr="00C112DB" w:rsidR="00C112DB">
        <w:rPr>
          <w:rFonts w:ascii="Times New Roman" w:hAnsi="Times New Roman" w:cs="Times New Roman"/>
          <w:sz w:val="28"/>
          <w:szCs w:val="28"/>
        </w:rPr>
        <w:t>ВОПРОС_ВЛАДЕТЬ</w:t>
      </w:r>
      <w:r w:rsidRPr="003B4B73">
        <w:rPr>
          <w:rFonts w:ascii="Times New Roman" w:hAnsi="Times New Roman" w:cs="Times New Roman"/>
          <w:sz w:val="28"/>
          <w:szCs w:val="28"/>
        </w:rPr>
        <w:t>]</w:t>
      </w:r>
    </w:p>
    <w:p w:rsidR="00C112DB" w:rsidP="00C112DB" w:rsidRDefault="008250E6" w14:paraId="2BA0F158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Pr="00826B05" w:rsidR="00826B05" w:rsidP="00826B05" w:rsidRDefault="00826B05" w14:paraId="1E4858DE" w14:textId="77777777">
      <w:pPr>
        <w:rPr>
          <w:rFonts w:ascii="Times New Roman" w:hAnsi="Times New Roman" w:cs="Times New Roman"/>
          <w:sz w:val="28"/>
          <w:szCs w:val="28"/>
        </w:rPr>
      </w:pPr>
      <w:r w:rsidRPr="00826B05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142415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05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247C0"/>
    <w:rsid w:val="00E40595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E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1</cp:revision>
  <dcterms:created xsi:type="dcterms:W3CDTF">2025-04-10T20:27:00Z</dcterms:created>
  <dcterms:modified xsi:type="dcterms:W3CDTF">2025-04-10T20:29:00Z</dcterms:modified>
</cp:coreProperties>
</file>