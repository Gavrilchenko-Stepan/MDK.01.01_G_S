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731BC" w:rsidR="001F42E9" w:rsidP="001F42E9" w:rsidRDefault="001F42E9" w14:paraId="0F0C5AC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</w:t>
      </w:r>
    </w:p>
    <w:p w:rsidRPr="006731BC" w:rsidR="001F42E9" w:rsidP="001F42E9" w:rsidRDefault="001F42E9" w14:paraId="68037B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Pr="006731BC" w:rsidR="001F42E9" w:rsidP="001F42E9" w:rsidRDefault="001F42E9" w14:paraId="68B43C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Pr="00746AE4" w:rsidR="001F42E9" w:rsidP="001F42E9" w:rsidRDefault="001F42E9" w14:paraId="6588C62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2E9">
        <w:rPr>
          <w:rFonts w:ascii="Times New Roman" w:hAnsi="Times New Roman" w:cs="Times New Roman"/>
          <w:b/>
          <w:bCs/>
          <w:sz w:val="28"/>
          <w:szCs w:val="28"/>
        </w:rPr>
        <w:t>ЭКЗАМЕНАЦИОННЫЙ БИЛЕТ №</w:t>
      </w:r>
      <w:r w:rsidRPr="00BE2CBD">
        <w:rPr>
          <w:rFonts w:ascii="Times New Roman" w:hAnsi="Times New Roman" w:cs="Times New Roman"/>
          <w:sz w:val="28"/>
          <w:szCs w:val="28"/>
        </w:rPr>
        <w:t xml:space="preserve"> 1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31018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42E9">
        <w:rPr>
          <w:rFonts w:ascii="Times New Roman" w:hAnsi="Times New Roman" w:cs="Times New Roman"/>
          <w:sz w:val="28"/>
          <w:szCs w:val="28"/>
        </w:rPr>
        <w:t>МДК 01.0</w:t>
      </w:r>
      <w:r w:rsidR="001F42E9">
        <w:rPr>
          <w:rFonts w:ascii="Times New Roman" w:hAnsi="Times New Roman" w:cs="Times New Roman"/>
          <w:sz w:val="28"/>
          <w:szCs w:val="28"/>
        </w:rPr>
        <w:t>1</w:t>
      </w:r>
      <w:r w:rsidR="001F42E9">
        <w:rPr>
          <w:rFonts w:ascii="Times New Roman" w:hAnsi="Times New Roman" w:cs="Times New Roman"/>
          <w:sz w:val="28"/>
          <w:szCs w:val="28"/>
        </w:rPr>
        <w:t>. «</w:t>
      </w:r>
      <w:r w:rsidR="001F42E9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  <w:r w:rsidR="001F42E9">
        <w:rPr>
          <w:rFonts w:ascii="Times New Roman" w:hAnsi="Times New Roman" w:cs="Times New Roman"/>
          <w:sz w:val="28"/>
          <w:szCs w:val="28"/>
        </w:rPr>
        <w:t>»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6C0F6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731BC" w:rsidR="001F42E9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В чем различие между интерфейсами и абстрактными классами в C#?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проверяет, является ли введенная строка валидным email-адресом.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многопоточностью. Как запустить несколько потоков и синхронизировать доступ к общим ресурсам?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  <w:p>
      <w:r>
        <w:br w:type="page"/>
      </w:r>
    </w:p>
    <w:p w:rsidRPr="006731BC" w:rsidR="001F42E9" w:rsidP="001F42E9" w:rsidRDefault="001F42E9" w14:paraId="0F0C5AC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</w:t>
      </w:r>
    </w:p>
    <w:p w:rsidRPr="006731BC" w:rsidR="001F42E9" w:rsidP="001F42E9" w:rsidRDefault="001F42E9" w14:paraId="68037B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Pr="006731BC" w:rsidR="001F42E9" w:rsidP="001F42E9" w:rsidRDefault="001F42E9" w14:paraId="68B43C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Pr="00746AE4" w:rsidR="001F42E9" w:rsidP="001F42E9" w:rsidRDefault="001F42E9" w14:paraId="6588C62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2E9">
        <w:rPr>
          <w:rFonts w:ascii="Times New Roman" w:hAnsi="Times New Roman" w:cs="Times New Roman"/>
          <w:b/>
          <w:bCs/>
          <w:sz w:val="28"/>
          <w:szCs w:val="28"/>
        </w:rPr>
        <w:t>ЭКЗАМЕНАЦИОННЫЙ БИЛЕТ №</w:t>
      </w:r>
      <w:r w:rsidRPr="00BE2CBD">
        <w:rPr>
          <w:rFonts w:ascii="Times New Roman" w:hAnsi="Times New Roman" w:cs="Times New Roman"/>
          <w:sz w:val="28"/>
          <w:szCs w:val="28"/>
        </w:rPr>
        <w:t xml:space="preserve"> 2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31018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42E9">
        <w:rPr>
          <w:rFonts w:ascii="Times New Roman" w:hAnsi="Times New Roman" w:cs="Times New Roman"/>
          <w:sz w:val="28"/>
          <w:szCs w:val="28"/>
        </w:rPr>
        <w:t>МДК 01.0</w:t>
      </w:r>
      <w:r w:rsidR="001F42E9">
        <w:rPr>
          <w:rFonts w:ascii="Times New Roman" w:hAnsi="Times New Roman" w:cs="Times New Roman"/>
          <w:sz w:val="28"/>
          <w:szCs w:val="28"/>
        </w:rPr>
        <w:t>1</w:t>
      </w:r>
      <w:r w:rsidR="001F42E9">
        <w:rPr>
          <w:rFonts w:ascii="Times New Roman" w:hAnsi="Times New Roman" w:cs="Times New Roman"/>
          <w:sz w:val="28"/>
          <w:szCs w:val="28"/>
        </w:rPr>
        <w:t>. «</w:t>
      </w:r>
      <w:r w:rsidR="001F42E9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  <w:r w:rsidR="001F42E9">
        <w:rPr>
          <w:rFonts w:ascii="Times New Roman" w:hAnsi="Times New Roman" w:cs="Times New Roman"/>
          <w:sz w:val="28"/>
          <w:szCs w:val="28"/>
        </w:rPr>
        <w:t>»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6C0F6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731BC" w:rsidR="001F42E9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обобщения (generics) в C# и для чего они нужны?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метод, который получает два массива и возвращает третий массив, состоящий из элементов первого и второго массива без повторяющихся значений.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работы с API. Как создать RESTful-сервис на базе ASP.NET Web API?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14350C"/>
    <w:rsid w:val="00175FD5"/>
    <w:rsid w:val="001F42E9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110CD"/>
    <w:rsid w:val="00A2322F"/>
    <w:rsid w:val="00A34908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C64E70"/>
    <w:rsid w:val="00D039B0"/>
    <w:rsid w:val="00D0467B"/>
    <w:rsid w:val="00D13866"/>
    <w:rsid w:val="00D5788D"/>
    <w:rsid w:val="00D664E2"/>
    <w:rsid w:val="00DA3C03"/>
    <w:rsid w:val="00DA46AB"/>
    <w:rsid w:val="00DC5E15"/>
    <w:rsid w:val="00E16376"/>
    <w:rsid w:val="00E247C0"/>
    <w:rsid w:val="00E40595"/>
    <w:rsid w:val="00E4473D"/>
    <w:rsid w:val="00E8095E"/>
    <w:rsid w:val="00EA3868"/>
    <w:rsid w:val="00F111DB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  <w15:docId w15:val="{58860864-C60C-4607-802C-4B89329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3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5</cp:revision>
  <dcterms:created xsi:type="dcterms:W3CDTF">2025-04-10T20:31:00Z</dcterms:created>
  <dcterms:modified xsi:type="dcterms:W3CDTF">2025-04-15T16:16:00Z</dcterms:modified>
</cp:coreProperties>
</file>