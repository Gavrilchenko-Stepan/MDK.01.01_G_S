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9D486" w14:textId="668AB48F" w:rsidR="006731BC" w:rsidRPr="003B4B73" w:rsidRDefault="003B4B73" w:rsidP="003B4B7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210001"/>
      <w:r w:rsidRPr="003B4B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ОГРАНИЗ</w:t>
      </w:r>
      <w:r w:rsidR="00704D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252AED20" w14:textId="77777777" w:rsidR="006731BC" w:rsidRPr="008250E6" w:rsidRDefault="006731BC" w:rsidP="003B4B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="003B4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4B73" w:rsidRPr="003B4B73">
        <w:rPr>
          <w:rFonts w:ascii="Times New Roman" w:hAnsi="Times New Roman" w:cs="Times New Roman"/>
          <w:bCs/>
          <w:sz w:val="28"/>
          <w:szCs w:val="28"/>
        </w:rPr>
        <w:t>[НОМЕР БИЛЕТА</w:t>
      </w:r>
      <w:r w:rsidR="003B4B73" w:rsidRPr="008250E6">
        <w:rPr>
          <w:rFonts w:ascii="Times New Roman" w:hAnsi="Times New Roman" w:cs="Times New Roman"/>
          <w:bCs/>
          <w:sz w:val="28"/>
          <w:szCs w:val="28"/>
        </w:rPr>
        <w:t>]</w:t>
      </w:r>
    </w:p>
    <w:p w14:paraId="7AD7B34C" w14:textId="77777777" w:rsidR="006731BC" w:rsidRPr="00DA46AB" w:rsidRDefault="00402DF4" w:rsidP="00673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8250E6" w:rsidRPr="00DA46AB">
        <w:rPr>
          <w:rFonts w:ascii="Times New Roman" w:hAnsi="Times New Roman" w:cs="Times New Roman"/>
          <w:sz w:val="28"/>
          <w:szCs w:val="28"/>
        </w:rPr>
        <w:t>[</w:t>
      </w:r>
      <w:r w:rsidR="00DA46AB">
        <w:rPr>
          <w:rFonts w:ascii="Times New Roman" w:hAnsi="Times New Roman" w:cs="Times New Roman"/>
          <w:sz w:val="28"/>
          <w:szCs w:val="28"/>
        </w:rPr>
        <w:t>НАЗВАНИЕ ДИСЦИПЛИНЫ</w:t>
      </w:r>
      <w:r w:rsidR="008250E6" w:rsidRPr="00DA46AB">
        <w:rPr>
          <w:rFonts w:ascii="Times New Roman" w:hAnsi="Times New Roman" w:cs="Times New Roman"/>
          <w:sz w:val="28"/>
          <w:szCs w:val="28"/>
        </w:rPr>
        <w:t>]</w:t>
      </w:r>
    </w:p>
    <w:p w14:paraId="4006602C" w14:textId="48C25331" w:rsidR="00DA46AB" w:rsidRPr="00DA46AB" w:rsidRDefault="006731BC" w:rsidP="00DA46A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bookmarkEnd w:id="0"/>
      <w:r w:rsidR="00DA46AB" w:rsidRPr="00DA46AB">
        <w:rPr>
          <w:rFonts w:ascii="Times New Roman" w:hAnsi="Times New Roman" w:cs="Times New Roman"/>
          <w:sz w:val="28"/>
          <w:szCs w:val="28"/>
        </w:rPr>
        <w:t>[</w:t>
      </w:r>
      <w:r w:rsidR="00DA46AB">
        <w:rPr>
          <w:rFonts w:ascii="Times New Roman" w:hAnsi="Times New Roman" w:cs="Times New Roman"/>
          <w:sz w:val="28"/>
          <w:szCs w:val="28"/>
        </w:rPr>
        <w:t>НАЗВАНИЕ СПЕЦИ</w:t>
      </w:r>
      <w:r w:rsidR="00704D06">
        <w:rPr>
          <w:rFonts w:ascii="Times New Roman" w:hAnsi="Times New Roman" w:cs="Times New Roman"/>
          <w:sz w:val="28"/>
          <w:szCs w:val="28"/>
        </w:rPr>
        <w:t>А</w:t>
      </w:r>
      <w:r w:rsidR="00DA46AB">
        <w:rPr>
          <w:rFonts w:ascii="Times New Roman" w:hAnsi="Times New Roman" w:cs="Times New Roman"/>
          <w:sz w:val="28"/>
          <w:szCs w:val="28"/>
        </w:rPr>
        <w:t>ЛЬНОСТИ</w:t>
      </w:r>
      <w:r w:rsidR="00DA46AB" w:rsidRPr="00DA46AB">
        <w:rPr>
          <w:rFonts w:ascii="Times New Roman" w:hAnsi="Times New Roman" w:cs="Times New Roman"/>
          <w:sz w:val="28"/>
          <w:szCs w:val="28"/>
        </w:rPr>
        <w:t>]</w:t>
      </w:r>
    </w:p>
    <w:p w14:paraId="4FA451AC" w14:textId="77777777" w:rsidR="006731BC" w:rsidRDefault="006731BC" w:rsidP="00673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E1D95" w14:textId="77777777" w:rsidR="006731BC" w:rsidRDefault="006731BC" w:rsidP="00673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1BEC2" w14:textId="77777777" w:rsidR="00402DF4" w:rsidRPr="00467C2F" w:rsidRDefault="006731BC" w:rsidP="00402DF4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№1.</w:t>
      </w:r>
      <w:r w:rsidR="003B4B73">
        <w:rPr>
          <w:rFonts w:ascii="Times New Roman" w:hAnsi="Times New Roman" w:cs="Times New Roman"/>
          <w:sz w:val="28"/>
          <w:szCs w:val="28"/>
        </w:rPr>
        <w:t xml:space="preserve"> </w:t>
      </w:r>
      <w:r w:rsidR="003B4B73" w:rsidRPr="003B4B73">
        <w:rPr>
          <w:rFonts w:ascii="Times New Roman" w:hAnsi="Times New Roman" w:cs="Times New Roman"/>
          <w:sz w:val="28"/>
          <w:szCs w:val="28"/>
        </w:rPr>
        <w:t>[</w:t>
      </w:r>
      <w:r w:rsidR="00C112DB" w:rsidRPr="00C112DB">
        <w:rPr>
          <w:rFonts w:ascii="Times New Roman" w:hAnsi="Times New Roman" w:cs="Times New Roman"/>
          <w:sz w:val="28"/>
          <w:szCs w:val="28"/>
        </w:rPr>
        <w:t>ВОПРОС_ЗНАТЬ</w:t>
      </w:r>
      <w:r w:rsidR="003B4B73" w:rsidRPr="003B4B73">
        <w:rPr>
          <w:rFonts w:ascii="Times New Roman" w:hAnsi="Times New Roman" w:cs="Times New Roman"/>
          <w:sz w:val="28"/>
          <w:szCs w:val="28"/>
        </w:rPr>
        <w:t>]</w:t>
      </w:r>
    </w:p>
    <w:p w14:paraId="12A00C65" w14:textId="77777777" w:rsidR="008250E6" w:rsidRPr="00C112DB" w:rsidRDefault="006731BC" w:rsidP="008250E6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50E6" w:rsidRPr="003B4B73">
        <w:rPr>
          <w:rFonts w:ascii="Times New Roman" w:hAnsi="Times New Roman" w:cs="Times New Roman"/>
          <w:sz w:val="28"/>
          <w:szCs w:val="28"/>
        </w:rPr>
        <w:t>[</w:t>
      </w:r>
      <w:r w:rsidR="00C112DB" w:rsidRPr="00C112DB">
        <w:rPr>
          <w:rFonts w:ascii="Times New Roman" w:hAnsi="Times New Roman" w:cs="Times New Roman"/>
          <w:sz w:val="28"/>
          <w:szCs w:val="28"/>
        </w:rPr>
        <w:t>ВОПРОС_УМЕТЬ</w:t>
      </w:r>
      <w:r w:rsidR="008250E6" w:rsidRPr="003B4B73">
        <w:rPr>
          <w:rFonts w:ascii="Times New Roman" w:hAnsi="Times New Roman" w:cs="Times New Roman"/>
          <w:sz w:val="28"/>
          <w:szCs w:val="28"/>
        </w:rPr>
        <w:t>]</w:t>
      </w:r>
    </w:p>
    <w:p w14:paraId="2108322B" w14:textId="77777777" w:rsidR="008250E6" w:rsidRPr="00467C2F" w:rsidRDefault="008250E6" w:rsidP="008250E6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="00C112DB" w:rsidRPr="00C112DB">
        <w:rPr>
          <w:rFonts w:ascii="Times New Roman" w:hAnsi="Times New Roman" w:cs="Times New Roman"/>
          <w:sz w:val="28"/>
          <w:szCs w:val="28"/>
        </w:rPr>
        <w:t>ВОПРОС_ВЛАДЕТЬ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316D59DB" w14:textId="77777777" w:rsidR="00EA4D56" w:rsidRDefault="008250E6" w:rsidP="00EA4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D5A11C6" w14:textId="10B2AB96" w:rsidR="00EA4D56" w:rsidRPr="00EA4D56" w:rsidRDefault="00EA4D56" w:rsidP="00EA4D56">
      <w:pPr>
        <w:rPr>
          <w:rFonts w:ascii="Times New Roman" w:hAnsi="Times New Roman" w:cs="Times New Roman"/>
          <w:sz w:val="28"/>
          <w:szCs w:val="28"/>
        </w:rPr>
      </w:pPr>
      <w:r w:rsidRPr="00EA4D56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14:paraId="03FD9C64" w14:textId="77777777" w:rsidR="00EA4D56" w:rsidRPr="00EA4D56" w:rsidRDefault="00EA4D56" w:rsidP="00C112D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A4D56" w:rsidRPr="00EA4D56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06"/>
    <w:rsid w:val="00041D63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5E2B69"/>
    <w:rsid w:val="0065314D"/>
    <w:rsid w:val="006731BC"/>
    <w:rsid w:val="006733BC"/>
    <w:rsid w:val="00674E7F"/>
    <w:rsid w:val="006E532D"/>
    <w:rsid w:val="00704D06"/>
    <w:rsid w:val="00746AE4"/>
    <w:rsid w:val="007658E6"/>
    <w:rsid w:val="0078346F"/>
    <w:rsid w:val="007E5615"/>
    <w:rsid w:val="007E7CD8"/>
    <w:rsid w:val="008250E6"/>
    <w:rsid w:val="0082522F"/>
    <w:rsid w:val="008A5F10"/>
    <w:rsid w:val="009B5A86"/>
    <w:rsid w:val="00A2322F"/>
    <w:rsid w:val="00A34908"/>
    <w:rsid w:val="00A97412"/>
    <w:rsid w:val="00B1741A"/>
    <w:rsid w:val="00B360F4"/>
    <w:rsid w:val="00B91354"/>
    <w:rsid w:val="00BC7F0E"/>
    <w:rsid w:val="00BF41C1"/>
    <w:rsid w:val="00C112DB"/>
    <w:rsid w:val="00C277E1"/>
    <w:rsid w:val="00D039B0"/>
    <w:rsid w:val="00D0467B"/>
    <w:rsid w:val="00D5788D"/>
    <w:rsid w:val="00D664E2"/>
    <w:rsid w:val="00DA46AB"/>
    <w:rsid w:val="00DC5E15"/>
    <w:rsid w:val="00E247C0"/>
    <w:rsid w:val="00E4473D"/>
    <w:rsid w:val="00E8095E"/>
    <w:rsid w:val="00EA3868"/>
    <w:rsid w:val="00EA4D56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FACF"/>
  <w15:docId w15:val="{10AC1DCC-6069-4190-8FF9-DCCCE5D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2</cp:revision>
  <dcterms:created xsi:type="dcterms:W3CDTF">2025-04-10T20:22:00Z</dcterms:created>
  <dcterms:modified xsi:type="dcterms:W3CDTF">2025-04-10T20:24:00Z</dcterms:modified>
</cp:coreProperties>
</file>