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В чем различие между интерфейсами и абстрактными классами в C#?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проверяет, является ли введенная строка валидным email-адресом.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многопоточностью. Как запустить несколько потоков и синхронизировать доступ к общим ресурсам?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обобщения (generics) в C# и для чего они нужны?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метод, который получает два массива и возвращает третий массив, состоящий из элементов первого и второго массива без повторяющихся значений.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API. Как создать RESTful-сервис на базе ASP.NET Web API?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3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асинхронное программирование в C#? Как работают ключевые слова async и await?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простую базу данных на основе XML-файлов с возможностью чтения и записи данных.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написания тестов. Как написать юнит-тесты для метода, который выполняет математическое вычисление?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201323"/>
    <w:rsid w:val="003227E1"/>
    <w:rsid w:val="00323167"/>
    <w:rsid w:val="00381B5C"/>
    <w:rsid w:val="003939F1"/>
    <w:rsid w:val="003B4B73"/>
    <w:rsid w:val="00402DF4"/>
    <w:rsid w:val="00443ADA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2322F"/>
    <w:rsid w:val="00A34908"/>
    <w:rsid w:val="00A60DB1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16376"/>
    <w:rsid w:val="00E247C0"/>
    <w:rsid w:val="00E40595"/>
    <w:rsid w:val="00E4473D"/>
    <w:rsid w:val="00E8095E"/>
    <w:rsid w:val="00EA3868"/>
    <w:rsid w:val="00F64892"/>
    <w:rsid w:val="00F7022A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ШаблонА.dotx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2</cp:revision>
  <dcterms:created xsi:type="dcterms:W3CDTF">2025-04-10T20:37:00Z</dcterms:created>
  <dcterms:modified xsi:type="dcterms:W3CDTF">2025-04-10T20:37:00Z</dcterms:modified>
</cp:coreProperties>
</file>