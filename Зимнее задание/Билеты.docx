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1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асинхронное программирование в C#? Как работают ключевые слова async и await?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Реализуй простую базу данных на основе XML-файлов с возможностью чтения и записи данных.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Навыки написания тестов. Как написать юнит-тесты для метода, который выполняет математическое вычисление?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2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LINQ (Language Integrated Query)? Для каких целей используется?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принимает список целых чисел и возвращает новый список, содержащий квадраты этих чисел.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WPF. Как создать пользовательский интерфейс с использованием XAML и привязкой данных?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3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В чем различие между интерфейсами и абстрактными классами в C#?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проверяет, является ли введенная строка валидным email-адресом.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многопоточностью. Как запустить несколько потоков и синхронизировать доступ к общим ресурсам?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D"/>
    <w:rsid w:val="00041D63"/>
    <w:rsid w:val="00201323"/>
    <w:rsid w:val="003227E1"/>
    <w:rsid w:val="00323167"/>
    <w:rsid w:val="00381B5C"/>
    <w:rsid w:val="003939F1"/>
    <w:rsid w:val="003B4B73"/>
    <w:rsid w:val="00402DF4"/>
    <w:rsid w:val="004605F4"/>
    <w:rsid w:val="00467C2F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6E532D"/>
    <w:rsid w:val="00746AE4"/>
    <w:rsid w:val="007658E6"/>
    <w:rsid w:val="0078346F"/>
    <w:rsid w:val="007E5615"/>
    <w:rsid w:val="007E7CD8"/>
    <w:rsid w:val="008250E6"/>
    <w:rsid w:val="0082522F"/>
    <w:rsid w:val="00826B05"/>
    <w:rsid w:val="008A5F10"/>
    <w:rsid w:val="009B5A86"/>
    <w:rsid w:val="00A2322F"/>
    <w:rsid w:val="00A34908"/>
    <w:rsid w:val="00A97412"/>
    <w:rsid w:val="00B1741A"/>
    <w:rsid w:val="00B360F4"/>
    <w:rsid w:val="00B91354"/>
    <w:rsid w:val="00BC7F0E"/>
    <w:rsid w:val="00BE2CBD"/>
    <w:rsid w:val="00BF41C1"/>
    <w:rsid w:val="00C112DB"/>
    <w:rsid w:val="00C277E1"/>
    <w:rsid w:val="00D039B0"/>
    <w:rsid w:val="00D0467B"/>
    <w:rsid w:val="00D5788D"/>
    <w:rsid w:val="00D664E2"/>
    <w:rsid w:val="00DA46AB"/>
    <w:rsid w:val="00DC5E15"/>
    <w:rsid w:val="00E16376"/>
    <w:rsid w:val="00E247C0"/>
    <w:rsid w:val="00E40595"/>
    <w:rsid w:val="00E4473D"/>
    <w:rsid w:val="00E8095E"/>
    <w:rsid w:val="00EA3868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A88D"/>
  <w15:docId w15:val="{58860864-C60C-4607-802C-4B89329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Z\&#1047;&#1080;&#1084;&#1085;&#1077;&#1077;%20&#1079;&#1072;&#1076;&#1072;&#1085;&#1080;&#1077;\&#1064;&#1073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Шбл.dotx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1</cp:revision>
  <dcterms:created xsi:type="dcterms:W3CDTF">2025-04-10T20:31:00Z</dcterms:created>
  <dcterms:modified xsi:type="dcterms:W3CDTF">2025-04-10T20:35:00Z</dcterms:modified>
</cp:coreProperties>
</file>