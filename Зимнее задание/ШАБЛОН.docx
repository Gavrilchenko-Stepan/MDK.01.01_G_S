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FD4A6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[НАЗВАНИЕ ОРГАНИЗАЦИИ]</w:t>
      </w:r>
    </w:p>
    <w:p w14:paraId="75DDB573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86F21D" w14:textId="15586C2A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ЭКЗАМЕНАЦИОННЫЙ БИЛЕТ № [НОМЕР БИЛЕТА]</w:t>
      </w:r>
    </w:p>
    <w:p w14:paraId="35032DC2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F428B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по дисциплине [НАЗВАНИЕ ДИСЦИПЛИНЫ]</w:t>
      </w:r>
    </w:p>
    <w:p w14:paraId="3CA8AAE2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B07885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Специальность [НАЗВАНИЕ СПЕЦИАЛЬНОСТИ]</w:t>
      </w:r>
    </w:p>
    <w:p w14:paraId="660C46AE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5C2E" w14:textId="312BAE1A" w:rsidR="00BE2CBD" w:rsidRPr="00BE2CBD" w:rsidRDefault="00BE2CBD" w:rsidP="00BE2CBD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№1. [ВОПРОС_ЗНАТЬ]</w:t>
      </w:r>
    </w:p>
    <w:p w14:paraId="28DCF175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27D771" w14:textId="59A5B3D0" w:rsidR="00BE2CBD" w:rsidRPr="00BE2CBD" w:rsidRDefault="00BE2CBD" w:rsidP="00BE2CBD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№2. [ВОПРОС_УМЕТЬ]</w:t>
      </w:r>
    </w:p>
    <w:p w14:paraId="7680EBAE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DE660D" w14:textId="67AE8374" w:rsidR="00BE2CBD" w:rsidRPr="00BE2CBD" w:rsidRDefault="00BE2CBD" w:rsidP="00BE2CBD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№3. [ВОПРОС_ВЛАДЕТЬ]</w:t>
      </w:r>
    </w:p>
    <w:p w14:paraId="50FDD3AB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AE23E2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[ГОД]</w:t>
      </w:r>
    </w:p>
    <w:p w14:paraId="17A36A00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62DC1" w14:textId="77777777" w:rsidR="00BE2CBD" w:rsidRPr="00BE2CBD" w:rsidRDefault="00BE2CBD" w:rsidP="00BE2CBD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===РАЗДЕЛИТЕЛЬ БИЛЕТОВ===</w:t>
      </w:r>
    </w:p>
    <w:p w14:paraId="68684054" w14:textId="77777777" w:rsidR="00826B05" w:rsidRPr="00826B05" w:rsidRDefault="00826B05" w:rsidP="00C112D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26B05" w:rsidRPr="00826B05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BD"/>
    <w:rsid w:val="00041D63"/>
    <w:rsid w:val="00201323"/>
    <w:rsid w:val="003227E1"/>
    <w:rsid w:val="00323167"/>
    <w:rsid w:val="00381B5C"/>
    <w:rsid w:val="003939F1"/>
    <w:rsid w:val="003B4B73"/>
    <w:rsid w:val="00402DF4"/>
    <w:rsid w:val="004605F4"/>
    <w:rsid w:val="00467C2F"/>
    <w:rsid w:val="00477143"/>
    <w:rsid w:val="00527193"/>
    <w:rsid w:val="00535B72"/>
    <w:rsid w:val="005547DB"/>
    <w:rsid w:val="0059153D"/>
    <w:rsid w:val="0065314D"/>
    <w:rsid w:val="006731BC"/>
    <w:rsid w:val="006733BC"/>
    <w:rsid w:val="00674E7F"/>
    <w:rsid w:val="006E532D"/>
    <w:rsid w:val="00746AE4"/>
    <w:rsid w:val="007658E6"/>
    <w:rsid w:val="0078346F"/>
    <w:rsid w:val="007E5615"/>
    <w:rsid w:val="007E7CD8"/>
    <w:rsid w:val="008250E6"/>
    <w:rsid w:val="0082522F"/>
    <w:rsid w:val="00826B05"/>
    <w:rsid w:val="008A5F10"/>
    <w:rsid w:val="009B5A86"/>
    <w:rsid w:val="00A2322F"/>
    <w:rsid w:val="00A34908"/>
    <w:rsid w:val="00A97412"/>
    <w:rsid w:val="00B1741A"/>
    <w:rsid w:val="00B360F4"/>
    <w:rsid w:val="00B91354"/>
    <w:rsid w:val="00BC7F0E"/>
    <w:rsid w:val="00BE2CBD"/>
    <w:rsid w:val="00BF41C1"/>
    <w:rsid w:val="00C112DB"/>
    <w:rsid w:val="00C277E1"/>
    <w:rsid w:val="00D039B0"/>
    <w:rsid w:val="00D0467B"/>
    <w:rsid w:val="00D5788D"/>
    <w:rsid w:val="00D664E2"/>
    <w:rsid w:val="00DA46AB"/>
    <w:rsid w:val="00DC5E15"/>
    <w:rsid w:val="00E16376"/>
    <w:rsid w:val="00E247C0"/>
    <w:rsid w:val="00E40595"/>
    <w:rsid w:val="00E4473D"/>
    <w:rsid w:val="00E8095E"/>
    <w:rsid w:val="00EA3868"/>
    <w:rsid w:val="00F64892"/>
    <w:rsid w:val="00FE0194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A88D"/>
  <w15:docId w15:val="{58860864-C60C-4607-802C-4B893292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12D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12D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ZZ\&#1047;&#1080;&#1084;&#1085;&#1077;&#1077;%20&#1079;&#1072;&#1076;&#1072;&#1085;&#1080;&#1077;\&#1064;&#1073;&#108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Шбл.dotx</Template>
  <TotalTime>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Степан Гаврильченко</cp:lastModifiedBy>
  <cp:revision>1</cp:revision>
  <dcterms:created xsi:type="dcterms:W3CDTF">2025-04-10T20:31:00Z</dcterms:created>
  <dcterms:modified xsi:type="dcterms:W3CDTF">2025-04-10T20:35:00Z</dcterms:modified>
</cp:coreProperties>
</file>