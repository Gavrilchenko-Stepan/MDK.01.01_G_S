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4B73" w:rsidR="007336DA" w:rsidP="007336DA" w:rsidRDefault="007336DA" w14:paraId="214EBEB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95210001" w:id="0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ОГРАНИЗЦЦИИ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8250E6" w:rsidR="007336DA" w:rsidP="007336DA" w:rsidRDefault="007336DA" w14:paraId="64F78663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ЭКЗАМЕНАЦИОННЫЙ БИЛЕТ № </w:t>
      </w:r>
      <w:r w:rsidRP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>
        <w:rPr>
          <w:rFonts w:ascii="Times New Roman" w:hAnsi="Times New Roman" w:cs="Times New Roman"/>
          <w:bCs/>
          <w:sz w:val="28"/>
          <w:szCs w:val="28"/>
        </w:rPr>
        <w:t>]</w:t>
      </w:r>
    </w:p>
    <w:p w:rsidRPr="00DA46AB" w:rsidR="007336DA" w:rsidP="007336DA" w:rsidRDefault="007336DA" w14:paraId="06EB733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:rsidRPr="00DA46AB" w:rsidR="007336DA" w:rsidP="007336DA" w:rsidRDefault="007336DA" w14:paraId="11B0948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СПЕЦИФЛЬНОСТИ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:rsidR="007336DA" w:rsidP="007336DA" w:rsidRDefault="007336DA" w14:paraId="3E3E965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6DA" w:rsidP="007336DA" w:rsidRDefault="007336DA" w14:paraId="021A9A9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67C2F" w:rsidR="007336DA" w:rsidP="007336DA" w:rsidRDefault="007336DA" w14:paraId="51AA6169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C112DB" w:rsidR="007336DA" w:rsidP="007336DA" w:rsidRDefault="007336DA" w14:paraId="1067D3F7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467C2F" w:rsidR="007336DA" w:rsidP="007336DA" w:rsidRDefault="007336DA" w14:paraId="7A3B548A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="000A4447" w:rsidP="007336DA" w:rsidRDefault="007336DA" w14:paraId="6D0FB82D" w14:textId="244BB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C4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9C4C42">
        <w:rPr>
          <w:rFonts w:ascii="Times New Roman" w:hAnsi="Times New Roman" w:cs="Times New Roman"/>
          <w:sz w:val="28"/>
          <w:szCs w:val="28"/>
        </w:rPr>
        <w:t>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7D"/>
    <w:rsid w:val="000A4447"/>
    <w:rsid w:val="0019607D"/>
    <w:rsid w:val="004763FC"/>
    <w:rsid w:val="00617C2F"/>
    <w:rsid w:val="006C12C7"/>
    <w:rsid w:val="007336DA"/>
    <w:rsid w:val="00946B89"/>
    <w:rsid w:val="00984BA5"/>
    <w:rsid w:val="009C4C4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6E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DA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60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07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07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07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07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0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0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0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0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0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0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0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07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60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07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60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60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Шаб.dotx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2</cp:revision>
  <dcterms:created xsi:type="dcterms:W3CDTF">2025-04-13T19:00:00Z</dcterms:created>
  <dcterms:modified xsi:type="dcterms:W3CDTF">2025-04-13T19:00:00Z</dcterms:modified>
</cp:coreProperties>
</file>