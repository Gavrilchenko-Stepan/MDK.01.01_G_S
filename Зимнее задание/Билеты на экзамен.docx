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731BC" w:rsidR="001F42E9" w:rsidP="001F42E9" w:rsidRDefault="001F42E9" w14:paraId="0F0C5AC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</w:t>
      </w:r>
    </w:p>
    <w:p w:rsidRPr="006731BC" w:rsidR="001F42E9" w:rsidP="001F42E9" w:rsidRDefault="001F42E9" w14:paraId="68037BE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Pr="006731BC" w:rsidR="001F42E9" w:rsidP="001F42E9" w:rsidRDefault="001F42E9" w14:paraId="68B43C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Торжокский политехнический колледж</w:t>
      </w:r>
    </w:p>
    <w:p w:rsidRPr="00746AE4" w:rsidR="001F42E9" w:rsidP="001F42E9" w:rsidRDefault="001F42E9" w14:paraId="6588C62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2E9">
        <w:rPr>
          <w:rFonts w:ascii="Times New Roman" w:hAnsi="Times New Roman" w:cs="Times New Roman"/>
          <w:b/>
          <w:bCs/>
          <w:sz w:val="28"/>
          <w:szCs w:val="28"/>
        </w:rPr>
        <w:t>ЭКЗАМЕНАЦИОННЫЙ БИЛЕТ №</w:t>
      </w:r>
      <w:r w:rsidRPr="00BE2CBD">
        <w:rPr>
          <w:rFonts w:ascii="Times New Roman" w:hAnsi="Times New Roman" w:cs="Times New Roman"/>
          <w:sz w:val="28"/>
          <w:szCs w:val="28"/>
        </w:rPr>
        <w:t xml:space="preserve"> 1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31018A0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1F42E9">
        <w:rPr>
          <w:rFonts w:ascii="Times New Roman" w:hAnsi="Times New Roman" w:cs="Times New Roman"/>
          <w:sz w:val="28"/>
          <w:szCs w:val="28"/>
        </w:rPr>
        <w:t>МДК 01.0</w:t>
      </w:r>
      <w:r w:rsidR="001F42E9">
        <w:rPr>
          <w:rFonts w:ascii="Times New Roman" w:hAnsi="Times New Roman" w:cs="Times New Roman"/>
          <w:sz w:val="28"/>
          <w:szCs w:val="28"/>
        </w:rPr>
        <w:t>1</w:t>
      </w:r>
      <w:r w:rsidR="001F42E9">
        <w:rPr>
          <w:rFonts w:ascii="Times New Roman" w:hAnsi="Times New Roman" w:cs="Times New Roman"/>
          <w:sz w:val="28"/>
          <w:szCs w:val="28"/>
        </w:rPr>
        <w:t>. «</w:t>
      </w:r>
      <w:r w:rsidR="001F42E9"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  <w:r w:rsidR="001F42E9">
        <w:rPr>
          <w:rFonts w:ascii="Times New Roman" w:hAnsi="Times New Roman" w:cs="Times New Roman"/>
          <w:sz w:val="28"/>
          <w:szCs w:val="28"/>
        </w:rPr>
        <w:t>»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6C0F6DC6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6731BC" w:rsidR="001F42E9">
        <w:rPr>
          <w:rFonts w:ascii="Times New Roman" w:hAnsi="Times New Roman" w:cs="Times New Roman"/>
          <w:sz w:val="28"/>
          <w:szCs w:val="28"/>
        </w:rPr>
        <w:t>09.02.07 «Информационные системы и программирование»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Что такое рефлексия в C#? Какие возможности предоставляет эта технология?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Напиши метод, который определяет, является ли число простым.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Опыт работы с системой логирования. Как настроить логирование в приложении с использованием NLog или Log4Net?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175FD5" w:rsidR="00826B05" w:rsidP="00175FD5" w:rsidRDefault="00BE2CBD" w14:paraId="68684054" w14:textId="11DB2C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sectPr w:rsidRPr="00175FD5" w:rsidR="00826B05" w:rsidSect="006733BC">
      <w:pgSz w:w="11906" w:h="16838"/>
      <w:pgMar w:top="1134" w:right="850" w:bottom="1134" w:left="1701" w:header="708" w:footer="708" w:gutter="0"/>
      <w:cols w:space="708"/>
      <w:docGrid w:linePitch="360"/>
    </w:sectPr>
    <w:p>
      <w:r>
        <w:br w:type="page"/>
      </w:r>
    </w:p>
    <w:p w:rsidRPr="006731BC" w:rsidR="001F42E9" w:rsidP="001F42E9" w:rsidRDefault="001F42E9" w14:paraId="0F0C5AC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</w:t>
      </w:r>
    </w:p>
    <w:p w:rsidRPr="006731BC" w:rsidR="001F42E9" w:rsidP="001F42E9" w:rsidRDefault="001F42E9" w14:paraId="68037BE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Pr="006731BC" w:rsidR="001F42E9" w:rsidP="001F42E9" w:rsidRDefault="001F42E9" w14:paraId="68B43C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Торжокский политехнический колледж</w:t>
      </w:r>
    </w:p>
    <w:p w:rsidRPr="00746AE4" w:rsidR="001F42E9" w:rsidP="001F42E9" w:rsidRDefault="001F42E9" w14:paraId="6588C62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2E9">
        <w:rPr>
          <w:rFonts w:ascii="Times New Roman" w:hAnsi="Times New Roman" w:cs="Times New Roman"/>
          <w:b/>
          <w:bCs/>
          <w:sz w:val="28"/>
          <w:szCs w:val="28"/>
        </w:rPr>
        <w:t>ЭКЗАМЕНАЦИОННЫЙ БИЛЕТ №</w:t>
      </w:r>
      <w:r w:rsidRPr="00BE2CBD">
        <w:rPr>
          <w:rFonts w:ascii="Times New Roman" w:hAnsi="Times New Roman" w:cs="Times New Roman"/>
          <w:sz w:val="28"/>
          <w:szCs w:val="28"/>
        </w:rPr>
        <w:t xml:space="preserve"> 2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31018A0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1F42E9">
        <w:rPr>
          <w:rFonts w:ascii="Times New Roman" w:hAnsi="Times New Roman" w:cs="Times New Roman"/>
          <w:sz w:val="28"/>
          <w:szCs w:val="28"/>
        </w:rPr>
        <w:t>МДК 01.0</w:t>
      </w:r>
      <w:r w:rsidR="001F42E9">
        <w:rPr>
          <w:rFonts w:ascii="Times New Roman" w:hAnsi="Times New Roman" w:cs="Times New Roman"/>
          <w:sz w:val="28"/>
          <w:szCs w:val="28"/>
        </w:rPr>
        <w:t>1</w:t>
      </w:r>
      <w:r w:rsidR="001F42E9">
        <w:rPr>
          <w:rFonts w:ascii="Times New Roman" w:hAnsi="Times New Roman" w:cs="Times New Roman"/>
          <w:sz w:val="28"/>
          <w:szCs w:val="28"/>
        </w:rPr>
        <w:t>. «</w:t>
      </w:r>
      <w:r w:rsidR="001F42E9"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  <w:r w:rsidR="001F42E9">
        <w:rPr>
          <w:rFonts w:ascii="Times New Roman" w:hAnsi="Times New Roman" w:cs="Times New Roman"/>
          <w:sz w:val="28"/>
          <w:szCs w:val="28"/>
        </w:rPr>
        <w:t>»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6C0F6DC6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6731BC" w:rsidR="001F42E9">
        <w:rPr>
          <w:rFonts w:ascii="Times New Roman" w:hAnsi="Times New Roman" w:cs="Times New Roman"/>
          <w:sz w:val="28"/>
          <w:szCs w:val="28"/>
        </w:rPr>
        <w:t>09.02.07 «Информационные системы и программирование»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Что такое индексаторы в C#? Как они применяются?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Реализуй метод, который позволяет пользователю вводить число и возвращает его квадрат.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Навыки работы с сериализацией/десериализацией. Как сериализовать объект в JSON и обратно?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175FD5" w:rsidR="00826B05" w:rsidP="00175FD5" w:rsidRDefault="00BE2CBD" w14:paraId="68684054" w14:textId="11DB2C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sectPr w:rsidRPr="00175FD5" w:rsidR="00826B05" w:rsidSect="006733BC">
      <w:pgSz w:w="11906" w:h="16838"/>
      <w:pgMar w:top="1134" w:right="850" w:bottom="1134" w:left="1701" w:header="708" w:footer="708" w:gutter="0"/>
      <w:cols w:space="708"/>
      <w:docGrid w:linePitch="360"/>
    </w:sectPr>
    <w:p>
      <w:r>
        <w:br w:type="page"/>
      </w:r>
    </w:p>
    <w:p w:rsidRPr="006731BC" w:rsidR="001F42E9" w:rsidP="001F42E9" w:rsidRDefault="001F42E9" w14:paraId="0F0C5AC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</w:t>
      </w:r>
    </w:p>
    <w:p w:rsidRPr="006731BC" w:rsidR="001F42E9" w:rsidP="001F42E9" w:rsidRDefault="001F42E9" w14:paraId="68037BE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Pr="006731BC" w:rsidR="001F42E9" w:rsidP="001F42E9" w:rsidRDefault="001F42E9" w14:paraId="68B43C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Торжокский политехнический колледж</w:t>
      </w:r>
    </w:p>
    <w:p w:rsidRPr="00746AE4" w:rsidR="001F42E9" w:rsidP="001F42E9" w:rsidRDefault="001F42E9" w14:paraId="6588C62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2E9">
        <w:rPr>
          <w:rFonts w:ascii="Times New Roman" w:hAnsi="Times New Roman" w:cs="Times New Roman"/>
          <w:b/>
          <w:bCs/>
          <w:sz w:val="28"/>
          <w:szCs w:val="28"/>
        </w:rPr>
        <w:t>ЭКЗАМЕНАЦИОННЫЙ БИЛЕТ №</w:t>
      </w:r>
      <w:r w:rsidRPr="00BE2CBD">
        <w:rPr>
          <w:rFonts w:ascii="Times New Roman" w:hAnsi="Times New Roman" w:cs="Times New Roman"/>
          <w:sz w:val="28"/>
          <w:szCs w:val="28"/>
        </w:rPr>
        <w:t xml:space="preserve"> 3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31018A0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1F42E9">
        <w:rPr>
          <w:rFonts w:ascii="Times New Roman" w:hAnsi="Times New Roman" w:cs="Times New Roman"/>
          <w:sz w:val="28"/>
          <w:szCs w:val="28"/>
        </w:rPr>
        <w:t>МДК 01.0</w:t>
      </w:r>
      <w:r w:rsidR="001F42E9">
        <w:rPr>
          <w:rFonts w:ascii="Times New Roman" w:hAnsi="Times New Roman" w:cs="Times New Roman"/>
          <w:sz w:val="28"/>
          <w:szCs w:val="28"/>
        </w:rPr>
        <w:t>1</w:t>
      </w:r>
      <w:r w:rsidR="001F42E9">
        <w:rPr>
          <w:rFonts w:ascii="Times New Roman" w:hAnsi="Times New Roman" w:cs="Times New Roman"/>
          <w:sz w:val="28"/>
          <w:szCs w:val="28"/>
        </w:rPr>
        <w:t>. «</w:t>
      </w:r>
      <w:r w:rsidR="001F42E9"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  <w:r w:rsidR="001F42E9">
        <w:rPr>
          <w:rFonts w:ascii="Times New Roman" w:hAnsi="Times New Roman" w:cs="Times New Roman"/>
          <w:sz w:val="28"/>
          <w:szCs w:val="28"/>
        </w:rPr>
        <w:t>»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6C0F6DC6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6731BC" w:rsidR="001F42E9">
        <w:rPr>
          <w:rFonts w:ascii="Times New Roman" w:hAnsi="Times New Roman" w:cs="Times New Roman"/>
          <w:sz w:val="28"/>
          <w:szCs w:val="28"/>
        </w:rPr>
        <w:t>09.02.07 «Информационные системы и программирование»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Что такое Nullable-типы в C#? Как они работают?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Напиши метод, который читает файл CSV и преобразует его содержимое в коллекцию объектов.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Опыт работы с IoC-контейнерами. Как внедрить зависимость через конструктор в классе?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175FD5" w:rsidR="00826B05" w:rsidP="00175FD5" w:rsidRDefault="00BE2CBD" w14:paraId="68684054" w14:textId="11DB2C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sectPr w:rsidRPr="00175FD5" w:rsidR="00826B05" w:rsidSect="006733BC">
      <w:pgSz w:w="11906" w:h="16838"/>
      <w:pgMar w:top="1134" w:right="850" w:bottom="1134" w:left="1701" w:header="708" w:footer="708" w:gutter="0"/>
      <w:cols w:space="708"/>
      <w:docGrid w:linePitch="360"/>
    </w:sectPr>
    <w:p>
      <w:r>
        <w:br w:type="page"/>
      </w:r>
    </w:p>
    <w:p w:rsidRPr="006731BC" w:rsidR="001F42E9" w:rsidP="001F42E9" w:rsidRDefault="001F42E9" w14:paraId="0F0C5AC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</w:t>
      </w:r>
    </w:p>
    <w:p w:rsidRPr="006731BC" w:rsidR="001F42E9" w:rsidP="001F42E9" w:rsidRDefault="001F42E9" w14:paraId="68037BE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Pr="006731BC" w:rsidR="001F42E9" w:rsidP="001F42E9" w:rsidRDefault="001F42E9" w14:paraId="68B43C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Торжокский политехнический колледж</w:t>
      </w:r>
    </w:p>
    <w:p w:rsidRPr="00746AE4" w:rsidR="001F42E9" w:rsidP="001F42E9" w:rsidRDefault="001F42E9" w14:paraId="6588C62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2E9">
        <w:rPr>
          <w:rFonts w:ascii="Times New Roman" w:hAnsi="Times New Roman" w:cs="Times New Roman"/>
          <w:b/>
          <w:bCs/>
          <w:sz w:val="28"/>
          <w:szCs w:val="28"/>
        </w:rPr>
        <w:t>ЭКЗАМЕНАЦИОННЫЙ БИЛЕТ №</w:t>
      </w:r>
      <w:r w:rsidRPr="00BE2CBD">
        <w:rPr>
          <w:rFonts w:ascii="Times New Roman" w:hAnsi="Times New Roman" w:cs="Times New Roman"/>
          <w:sz w:val="28"/>
          <w:szCs w:val="28"/>
        </w:rPr>
        <w:t xml:space="preserve"> 4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31018A0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1F42E9">
        <w:rPr>
          <w:rFonts w:ascii="Times New Roman" w:hAnsi="Times New Roman" w:cs="Times New Roman"/>
          <w:sz w:val="28"/>
          <w:szCs w:val="28"/>
        </w:rPr>
        <w:t>МДК 01.0</w:t>
      </w:r>
      <w:r w:rsidR="001F42E9">
        <w:rPr>
          <w:rFonts w:ascii="Times New Roman" w:hAnsi="Times New Roman" w:cs="Times New Roman"/>
          <w:sz w:val="28"/>
          <w:szCs w:val="28"/>
        </w:rPr>
        <w:t>1</w:t>
      </w:r>
      <w:r w:rsidR="001F42E9">
        <w:rPr>
          <w:rFonts w:ascii="Times New Roman" w:hAnsi="Times New Roman" w:cs="Times New Roman"/>
          <w:sz w:val="28"/>
          <w:szCs w:val="28"/>
        </w:rPr>
        <w:t>. «</w:t>
      </w:r>
      <w:r w:rsidR="001F42E9"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  <w:r w:rsidR="001F42E9">
        <w:rPr>
          <w:rFonts w:ascii="Times New Roman" w:hAnsi="Times New Roman" w:cs="Times New Roman"/>
          <w:sz w:val="28"/>
          <w:szCs w:val="28"/>
        </w:rPr>
        <w:t>»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6C0F6DC6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6731BC" w:rsidR="001F42E9">
        <w:rPr>
          <w:rFonts w:ascii="Times New Roman" w:hAnsi="Times New Roman" w:cs="Times New Roman"/>
          <w:sz w:val="28"/>
          <w:szCs w:val="28"/>
        </w:rPr>
        <w:t>09.02.07 «Информационные системы и программирование»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Что такое обобщения (generics) в C# и для чего они нужны?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Реализуй метод, который получает два массива и возвращает третий массив, состоящий из элементов первого и второго массива без повторяющихся значений.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Навыки работы с API. Как создать RESTful-сервис на базе ASP.NET Web API?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175FD5" w:rsidR="00826B05" w:rsidP="00175FD5" w:rsidRDefault="00BE2CBD" w14:paraId="68684054" w14:textId="11DB2C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sectPr w:rsidRPr="00175FD5" w:rsidR="00826B05" w:rsidSect="006733BC">
      <w:pgSz w:w="11906" w:h="16838"/>
      <w:pgMar w:top="1134" w:right="850" w:bottom="1134" w:left="1701" w:header="708" w:footer="708" w:gutter="0"/>
      <w:cols w:space="708"/>
      <w:docGrid w:linePitch="360"/>
    </w:sectPr>
    <w:p>
      <w:r>
        <w:br w:type="page"/>
      </w:r>
    </w:p>
    <w:p w:rsidRPr="006731BC" w:rsidR="001F42E9" w:rsidP="001F42E9" w:rsidRDefault="001F42E9" w14:paraId="0F0C5AC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</w:t>
      </w:r>
    </w:p>
    <w:p w:rsidRPr="006731BC" w:rsidR="001F42E9" w:rsidP="001F42E9" w:rsidRDefault="001F42E9" w14:paraId="68037BE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Pr="006731BC" w:rsidR="001F42E9" w:rsidP="001F42E9" w:rsidRDefault="001F42E9" w14:paraId="68B43C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Торжокский политехнический колледж</w:t>
      </w:r>
    </w:p>
    <w:p w:rsidRPr="00746AE4" w:rsidR="001F42E9" w:rsidP="001F42E9" w:rsidRDefault="001F42E9" w14:paraId="6588C62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2E9">
        <w:rPr>
          <w:rFonts w:ascii="Times New Roman" w:hAnsi="Times New Roman" w:cs="Times New Roman"/>
          <w:b/>
          <w:bCs/>
          <w:sz w:val="28"/>
          <w:szCs w:val="28"/>
        </w:rPr>
        <w:t>ЭКЗАМЕНАЦИОННЫЙ БИЛЕТ №</w:t>
      </w:r>
      <w:r w:rsidRPr="00BE2CBD">
        <w:rPr>
          <w:rFonts w:ascii="Times New Roman" w:hAnsi="Times New Roman" w:cs="Times New Roman"/>
          <w:sz w:val="28"/>
          <w:szCs w:val="28"/>
        </w:rPr>
        <w:t xml:space="preserve"> 5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31018A0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1F42E9">
        <w:rPr>
          <w:rFonts w:ascii="Times New Roman" w:hAnsi="Times New Roman" w:cs="Times New Roman"/>
          <w:sz w:val="28"/>
          <w:szCs w:val="28"/>
        </w:rPr>
        <w:t>МДК 01.0</w:t>
      </w:r>
      <w:r w:rsidR="001F42E9">
        <w:rPr>
          <w:rFonts w:ascii="Times New Roman" w:hAnsi="Times New Roman" w:cs="Times New Roman"/>
          <w:sz w:val="28"/>
          <w:szCs w:val="28"/>
        </w:rPr>
        <w:t>1</w:t>
      </w:r>
      <w:r w:rsidR="001F42E9">
        <w:rPr>
          <w:rFonts w:ascii="Times New Roman" w:hAnsi="Times New Roman" w:cs="Times New Roman"/>
          <w:sz w:val="28"/>
          <w:szCs w:val="28"/>
        </w:rPr>
        <w:t>. «</w:t>
      </w:r>
      <w:r w:rsidR="001F42E9"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  <w:r w:rsidR="001F42E9">
        <w:rPr>
          <w:rFonts w:ascii="Times New Roman" w:hAnsi="Times New Roman" w:cs="Times New Roman"/>
          <w:sz w:val="28"/>
          <w:szCs w:val="28"/>
        </w:rPr>
        <w:t>»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6C0F6DC6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6731BC" w:rsidR="001F42E9">
        <w:rPr>
          <w:rFonts w:ascii="Times New Roman" w:hAnsi="Times New Roman" w:cs="Times New Roman"/>
          <w:sz w:val="28"/>
          <w:szCs w:val="28"/>
        </w:rPr>
        <w:t>09.02.07 «Информационные системы и программирование»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В чем различие между интерфейсами и абстрактными классами в C#?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Напиши метод, который проверяет, является ли введенная строка валидным email-адресом.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Опыт работы с многопоточностью. Как запустить несколько потоков и синхронизировать доступ к общим ресурсам?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175FD5" w:rsidR="00826B05" w:rsidP="00175FD5" w:rsidRDefault="00BE2CBD" w14:paraId="68684054" w14:textId="11DB2C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sectPr w:rsidRPr="00175FD5" w:rsidR="00826B05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BD"/>
    <w:rsid w:val="00041D63"/>
    <w:rsid w:val="0014350C"/>
    <w:rsid w:val="00175FD5"/>
    <w:rsid w:val="001F42E9"/>
    <w:rsid w:val="00201323"/>
    <w:rsid w:val="003227E1"/>
    <w:rsid w:val="00323167"/>
    <w:rsid w:val="00381B5C"/>
    <w:rsid w:val="003939F1"/>
    <w:rsid w:val="003B4B73"/>
    <w:rsid w:val="00402DF4"/>
    <w:rsid w:val="004605F4"/>
    <w:rsid w:val="00467C2F"/>
    <w:rsid w:val="00477143"/>
    <w:rsid w:val="00527193"/>
    <w:rsid w:val="00535B72"/>
    <w:rsid w:val="005547DB"/>
    <w:rsid w:val="0059153D"/>
    <w:rsid w:val="0065314D"/>
    <w:rsid w:val="006731BC"/>
    <w:rsid w:val="006733BC"/>
    <w:rsid w:val="00674E7F"/>
    <w:rsid w:val="006E532D"/>
    <w:rsid w:val="00746AE4"/>
    <w:rsid w:val="007658E6"/>
    <w:rsid w:val="0078346F"/>
    <w:rsid w:val="007E5615"/>
    <w:rsid w:val="007E7CD8"/>
    <w:rsid w:val="008250E6"/>
    <w:rsid w:val="0082522F"/>
    <w:rsid w:val="00826B05"/>
    <w:rsid w:val="008A5F10"/>
    <w:rsid w:val="009B5A86"/>
    <w:rsid w:val="00A110CD"/>
    <w:rsid w:val="00A2322F"/>
    <w:rsid w:val="00A34908"/>
    <w:rsid w:val="00A97412"/>
    <w:rsid w:val="00B1741A"/>
    <w:rsid w:val="00B360F4"/>
    <w:rsid w:val="00B91354"/>
    <w:rsid w:val="00BC7F0E"/>
    <w:rsid w:val="00BE2CBD"/>
    <w:rsid w:val="00BF41C1"/>
    <w:rsid w:val="00C112DB"/>
    <w:rsid w:val="00C277E1"/>
    <w:rsid w:val="00C64E70"/>
    <w:rsid w:val="00D039B0"/>
    <w:rsid w:val="00D0467B"/>
    <w:rsid w:val="00D13866"/>
    <w:rsid w:val="00D5788D"/>
    <w:rsid w:val="00D664E2"/>
    <w:rsid w:val="00DA3C03"/>
    <w:rsid w:val="00DA46AB"/>
    <w:rsid w:val="00DC5E15"/>
    <w:rsid w:val="00E16376"/>
    <w:rsid w:val="00E247C0"/>
    <w:rsid w:val="00E40595"/>
    <w:rsid w:val="00E4473D"/>
    <w:rsid w:val="00E8095E"/>
    <w:rsid w:val="00EA3868"/>
    <w:rsid w:val="00F111DB"/>
    <w:rsid w:val="00F64892"/>
    <w:rsid w:val="00FE0194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A88D"/>
  <w15:docId w15:val="{58860864-C60C-4607-802C-4B893292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12D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12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ZZ\&#1047;&#1080;&#1084;&#1085;&#1077;&#1077;%20&#1079;&#1072;&#1076;&#1072;&#1085;&#1080;&#1077;\&#1064;&#1073;&#108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Шбл.dotx</Template>
  <TotalTime>10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Степан Гаврильченко</cp:lastModifiedBy>
  <cp:revision>5</cp:revision>
  <dcterms:created xsi:type="dcterms:W3CDTF">2025-04-10T20:31:00Z</dcterms:created>
  <dcterms:modified xsi:type="dcterms:W3CDTF">2025-04-15T16:16:00Z</dcterms:modified>
</cp:coreProperties>
</file>