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1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рефлексия в C#? Какие возможности предоставляет эта технология?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Напиши метод, который определяет, является ли число простым.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Опыт работы с системой логирования. Как настроить логирование в приложении с использованием NLog или Log4Net?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2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индексаторы в C#? Как они применяются?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позволяет пользователю вводить число и возвращает его квадрат.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сериализацией/десериализацией. Как сериализовать объект в JSON и обратно?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 w:rsidRPr="00BE2CBD" w:rsidR="00BE2CBD" w:rsidP="00BE2CBD" w:rsidRDefault="00BE2CBD" w14:paraId="318FD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[НАЗВАНИЕ ОРГАНИЗАЦИИ]</w:t>
      </w:r>
    </w:p>
    <w:p w:rsidRPr="00BE2CBD" w:rsidR="00BE2CBD" w:rsidP="00BE2CBD" w:rsidRDefault="00BE2CBD" w14:paraId="75DDB57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86F21D" w14:textId="15586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ЭКЗАМЕНАЦИОННЫЙ БИЛЕТ № 3</w:t>
      </w:r>
    </w:p>
    <w:p w:rsidRPr="00BE2CBD" w:rsidR="00BE2CBD" w:rsidP="00BE2CBD" w:rsidRDefault="00BE2CBD" w14:paraId="35032DC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55FF428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по дисциплине [НАЗВАНИЕ ДИСЦИПЛИНЫ]</w:t>
      </w:r>
    </w:p>
    <w:p w:rsidRPr="00BE2CBD" w:rsidR="00BE2CBD" w:rsidP="00BE2CBD" w:rsidRDefault="00BE2CBD" w14:paraId="3CA8AA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2DB078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Специальность [НАЗВАНИЕ СПЕЦИАЛЬНОСТИ]</w:t>
      </w:r>
    </w:p>
    <w:p w:rsidRPr="00BE2CBD" w:rsidR="00BE2CBD" w:rsidP="00BE2CBD" w:rsidRDefault="00BE2CBD" w14:paraId="660C46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00005C2E" w14:textId="312BAE1A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№1. Что такое Dispose-пattern в C#? Как правильно реализовать этот паттерн?</w:t>
      </w:r>
    </w:p>
    <w:p w:rsidRPr="00BE2CBD" w:rsidR="00BE2CBD" w:rsidP="00BE2CBD" w:rsidRDefault="00BE2CBD" w14:paraId="28DCF17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F27D771" w14:textId="59A5B3D0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№2. Реализуй метод, который сортирует массив целых чисел методом пузырьковой сортировки.</w:t>
      </w:r>
    </w:p>
    <w:p w:rsidRPr="00BE2CBD" w:rsidR="00BE2CBD" w:rsidP="00BE2CBD" w:rsidRDefault="00BE2CBD" w14:paraId="7680EB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4ADE660D" w14:textId="67AE8374">
      <w:pPr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Вопрос №3. Навыки работы с Docker. Как контейнеризировать приложение на .NET и развернуть его в облаке?</w:t>
      </w:r>
    </w:p>
    <w:p w:rsidRPr="00BE2CBD" w:rsidR="00BE2CBD" w:rsidP="00BE2CBD" w:rsidRDefault="00BE2CBD" w14:paraId="50FDD3A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34AE23E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2025</w:t>
      </w:r>
    </w:p>
    <w:p w:rsidRPr="00BE2CBD" w:rsidR="00BE2CBD" w:rsidP="00BE2CBD" w:rsidRDefault="00BE2CBD" w14:paraId="17A36A0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BE2CBD" w:rsidR="00BE2CBD" w:rsidP="00BE2CBD" w:rsidRDefault="00BE2CBD" w14:paraId="73262DC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E2CBD">
        <w:rPr>
          <w:rFonts w:ascii="Times New Roman" w:hAnsi="Times New Roman" w:cs="Times New Roman"/>
          <w:sz w:val="28"/>
          <w:szCs w:val="28"/>
        </w:rPr>
        <w:t>===РАЗДЕЛИТЕЛЬ БИЛЕТОВ===</w:t>
      </w:r>
    </w:p>
    <w:p w:rsidRPr="00826B05" w:rsidR="00826B05" w:rsidP="00C112DB" w:rsidRDefault="00826B05" w14:paraId="6868405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D"/>
    <w:rsid w:val="00041D63"/>
    <w:rsid w:val="00201323"/>
    <w:rsid w:val="003227E1"/>
    <w:rsid w:val="00323167"/>
    <w:rsid w:val="00381B5C"/>
    <w:rsid w:val="003939F1"/>
    <w:rsid w:val="003B4B73"/>
    <w:rsid w:val="00402DF4"/>
    <w:rsid w:val="004605F4"/>
    <w:rsid w:val="00467C2F"/>
    <w:rsid w:val="00477143"/>
    <w:rsid w:val="00527193"/>
    <w:rsid w:val="00535B72"/>
    <w:rsid w:val="005547DB"/>
    <w:rsid w:val="0059153D"/>
    <w:rsid w:val="0065314D"/>
    <w:rsid w:val="006731BC"/>
    <w:rsid w:val="006733BC"/>
    <w:rsid w:val="00674E7F"/>
    <w:rsid w:val="006E532D"/>
    <w:rsid w:val="00746AE4"/>
    <w:rsid w:val="007658E6"/>
    <w:rsid w:val="0078346F"/>
    <w:rsid w:val="007E5615"/>
    <w:rsid w:val="007E7CD8"/>
    <w:rsid w:val="008250E6"/>
    <w:rsid w:val="0082522F"/>
    <w:rsid w:val="00826B05"/>
    <w:rsid w:val="008A5F10"/>
    <w:rsid w:val="009B5A86"/>
    <w:rsid w:val="00A2322F"/>
    <w:rsid w:val="00A34908"/>
    <w:rsid w:val="00A97412"/>
    <w:rsid w:val="00B1741A"/>
    <w:rsid w:val="00B360F4"/>
    <w:rsid w:val="00B91354"/>
    <w:rsid w:val="00BC7F0E"/>
    <w:rsid w:val="00BE2CBD"/>
    <w:rsid w:val="00BF41C1"/>
    <w:rsid w:val="00C112DB"/>
    <w:rsid w:val="00C277E1"/>
    <w:rsid w:val="00D039B0"/>
    <w:rsid w:val="00D0467B"/>
    <w:rsid w:val="00D5788D"/>
    <w:rsid w:val="00D664E2"/>
    <w:rsid w:val="00DA46AB"/>
    <w:rsid w:val="00DC5E15"/>
    <w:rsid w:val="00E16376"/>
    <w:rsid w:val="00E247C0"/>
    <w:rsid w:val="00E40595"/>
    <w:rsid w:val="00E4473D"/>
    <w:rsid w:val="00E8095E"/>
    <w:rsid w:val="00EA3868"/>
    <w:rsid w:val="00F64892"/>
    <w:rsid w:val="00FE0194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A88D"/>
  <w15:docId w15:val="{58860864-C60C-4607-802C-4B893292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12D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D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ZZ\&#1047;&#1080;&#1084;&#1085;&#1077;&#1077;%20&#1079;&#1072;&#1076;&#1072;&#1085;&#1080;&#1077;\&#1064;&#1073;&#108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Шбл.dotx</Template>
  <TotalTime>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Степан Гаврильченко</cp:lastModifiedBy>
  <cp:revision>1</cp:revision>
  <dcterms:created xsi:type="dcterms:W3CDTF">2025-04-10T20:31:00Z</dcterms:created>
  <dcterms:modified xsi:type="dcterms:W3CDTF">2025-04-10T20:35:00Z</dcterms:modified>
</cp:coreProperties>
</file>