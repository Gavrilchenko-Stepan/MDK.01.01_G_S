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B4B73" w:rsidR="007336DA" w:rsidP="007336DA" w:rsidRDefault="007336DA" w14:paraId="214EBEB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bookmarkStart w:name="_Hlk195210001" w:id="0"/>
      <w:r w:rsidRPr="003B4B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НАЗВАНИЕ ОГРАНИЗЦЦИИ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:rsidRPr="008250E6" w:rsidR="007336DA" w:rsidP="007336DA" w:rsidRDefault="007336DA" w14:paraId="64F78663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ЭКЗАМЕНАЦИОННЫЙ БИЛЕТ № </w:t>
      </w:r>
      <w:r w:rsidRPr="003B4B73">
        <w:rPr>
          <w:rFonts w:ascii="Times New Roman" w:hAnsi="Times New Roman" w:cs="Times New Roman"/>
          <w:bCs/>
          <w:sz w:val="28"/>
          <w:szCs w:val="28"/>
        </w:rPr>
        <w:t>[НОМЕР БИЛЕТА</w:t>
      </w:r>
      <w:r w:rsidRPr="008250E6">
        <w:rPr>
          <w:rFonts w:ascii="Times New Roman" w:hAnsi="Times New Roman" w:cs="Times New Roman"/>
          <w:bCs/>
          <w:sz w:val="28"/>
          <w:szCs w:val="28"/>
        </w:rPr>
        <w:t>]</w:t>
      </w:r>
    </w:p>
    <w:p w:rsidRPr="00DA46AB" w:rsidR="007336DA" w:rsidP="007336DA" w:rsidRDefault="007336DA" w14:paraId="06EB733D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DA46A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НАЗВАНИЕ ДИСЦИПЛИНЫ</w:t>
      </w:r>
      <w:r w:rsidRPr="00DA46AB">
        <w:rPr>
          <w:rFonts w:ascii="Times New Roman" w:hAnsi="Times New Roman" w:cs="Times New Roman"/>
          <w:sz w:val="28"/>
          <w:szCs w:val="28"/>
        </w:rPr>
        <w:t>]</w:t>
      </w:r>
    </w:p>
    <w:p w:rsidRPr="00DA46AB" w:rsidR="007336DA" w:rsidP="007336DA" w:rsidRDefault="007336DA" w14:paraId="11B0948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bookmarkEnd w:id="0"/>
      <w:r w:rsidRPr="00DA46A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НАЗВАНИЕ СПЕЦИФЛЬНОСТИ</w:t>
      </w:r>
      <w:r w:rsidRPr="00DA46AB">
        <w:rPr>
          <w:rFonts w:ascii="Times New Roman" w:hAnsi="Times New Roman" w:cs="Times New Roman"/>
          <w:sz w:val="28"/>
          <w:szCs w:val="28"/>
        </w:rPr>
        <w:t>]</w:t>
      </w:r>
    </w:p>
    <w:p w:rsidR="007336DA" w:rsidP="007336DA" w:rsidRDefault="007336DA" w14:paraId="3E3E965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36DA" w:rsidP="007336DA" w:rsidRDefault="007336DA" w14:paraId="021A9A9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467C2F" w:rsidR="007336DA" w:rsidP="007336DA" w:rsidRDefault="007336DA" w14:paraId="51AA6169" w14:textId="77777777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4B73">
        <w:rPr>
          <w:rFonts w:ascii="Times New Roman" w:hAnsi="Times New Roman" w:cs="Times New Roman"/>
          <w:sz w:val="28"/>
          <w:szCs w:val="28"/>
        </w:rPr>
        <w:t>[</w:t>
      </w:r>
      <w:r w:rsidRPr="00C112DB">
        <w:rPr>
          <w:rFonts w:ascii="Times New Roman" w:hAnsi="Times New Roman" w:cs="Times New Roman"/>
          <w:sz w:val="28"/>
          <w:szCs w:val="28"/>
        </w:rPr>
        <w:t>ВОПРОС_ЗНАТЬ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:rsidRPr="00C112DB" w:rsidR="007336DA" w:rsidP="007336DA" w:rsidRDefault="007336DA" w14:paraId="1067D3F7" w14:textId="77777777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8250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4B73">
        <w:rPr>
          <w:rFonts w:ascii="Times New Roman" w:hAnsi="Times New Roman" w:cs="Times New Roman"/>
          <w:sz w:val="28"/>
          <w:szCs w:val="28"/>
        </w:rPr>
        <w:t>[</w:t>
      </w:r>
      <w:r w:rsidRPr="00C112DB">
        <w:rPr>
          <w:rFonts w:ascii="Times New Roman" w:hAnsi="Times New Roman" w:cs="Times New Roman"/>
          <w:sz w:val="28"/>
          <w:szCs w:val="28"/>
        </w:rPr>
        <w:t>ВОПРОС_УМЕТЬ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:rsidRPr="00467C2F" w:rsidR="007336DA" w:rsidP="007336DA" w:rsidRDefault="007336DA" w14:paraId="7A3B548A" w14:textId="77777777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8250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4B73">
        <w:rPr>
          <w:rFonts w:ascii="Times New Roman" w:hAnsi="Times New Roman" w:cs="Times New Roman"/>
          <w:sz w:val="28"/>
          <w:szCs w:val="28"/>
        </w:rPr>
        <w:t>[</w:t>
      </w:r>
      <w:r w:rsidRPr="00C112DB">
        <w:rPr>
          <w:rFonts w:ascii="Times New Roman" w:hAnsi="Times New Roman" w:cs="Times New Roman"/>
          <w:sz w:val="28"/>
          <w:szCs w:val="28"/>
        </w:rPr>
        <w:t>ВОПРОС_ВЛАДЕТЬ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:rsidR="000A4447" w:rsidP="007336DA" w:rsidRDefault="007336DA" w14:paraId="6D0FB82D" w14:textId="244BB1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C4C4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ГОД</w:t>
      </w:r>
      <w:r w:rsidRPr="009C4C42">
        <w:rPr>
          <w:rFonts w:ascii="Times New Roman" w:hAnsi="Times New Roman" w:cs="Times New Roman"/>
          <w:sz w:val="28"/>
          <w:szCs w:val="28"/>
        </w:rPr>
        <w:t>]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7D"/>
    <w:rsid w:val="000A4447"/>
    <w:rsid w:val="0019607D"/>
    <w:rsid w:val="004763FC"/>
    <w:rsid w:val="00617C2F"/>
    <w:rsid w:val="006C12C7"/>
    <w:rsid w:val="007336DA"/>
    <w:rsid w:val="00946B89"/>
    <w:rsid w:val="00984BA5"/>
    <w:rsid w:val="009C4C42"/>
    <w:rsid w:val="00FC540E"/>
    <w:rsid w:val="00F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D6E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6DA"/>
    <w:pPr>
      <w:spacing w:after="0" w:line="36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607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607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607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607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607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607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607D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607D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607D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60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6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60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60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60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60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60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60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60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6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96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607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96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607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960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607D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1960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6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960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60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Пр.dotx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Гаврильченко</dc:creator>
  <cp:keywords/>
  <dc:description/>
  <cp:lastModifiedBy>Степан Гаврильченко</cp:lastModifiedBy>
  <cp:revision>2</cp:revision>
  <dcterms:created xsi:type="dcterms:W3CDTF">2025-04-13T19:09:00Z</dcterms:created>
  <dcterms:modified xsi:type="dcterms:W3CDTF">2025-04-13T19:09:00Z</dcterms:modified>
</cp:coreProperties>
</file>