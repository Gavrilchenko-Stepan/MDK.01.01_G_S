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E2CBD" w:rsidR="00BE2CBD" w:rsidP="00BE2CBD" w:rsidRDefault="00BE2CBD" w14:paraId="318FD4A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1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Что такое делегаты и события в C#? В чём отличия между ними?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Напиши метод, который принимает строку и возвращает количество слов в ней.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Опыт работы с Entity Framework Core. Как настроить контекст базы данных и миграции?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4AE23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p w:rsidRPr="00BE2CBD" w:rsidR="00BE2CBD" w:rsidP="00BE2CBD" w:rsidRDefault="00BE2CBD" w14:paraId="17A36A0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73262DC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:rsidRPr="00826B05" w:rsidR="00826B05" w:rsidP="00C112DB" w:rsidRDefault="00826B05" w14:paraId="6868405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r>
        <w:br w:type="page"/>
      </w:r>
    </w:p>
    <w:p w:rsidRPr="00BE2CBD" w:rsidR="00BE2CBD" w:rsidP="00BE2CBD" w:rsidRDefault="00BE2CBD" w14:paraId="318FD4A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2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В чем отличие между классами и структурами в C#?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Реализуй класс для хранения списка объектов, обеспечивающий возможность доступа к элементам по индексу.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Навыки работы с ASP.NET Core. Как создать простое веб-приложение с использованием MVC-паттерна?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4AE23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p w:rsidRPr="00BE2CBD" w:rsidR="00BE2CBD" w:rsidP="00BE2CBD" w:rsidRDefault="00BE2CBD" w14:paraId="17A36A0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73262DC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:rsidRPr="00826B05" w:rsidR="00826B05" w:rsidP="00C112DB" w:rsidRDefault="00826B05" w14:paraId="6868405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r>
        <w:br w:type="page"/>
      </w:r>
    </w:p>
    <w:p w:rsidRPr="00BE2CBD" w:rsidR="00BE2CBD" w:rsidP="00BE2CBD" w:rsidRDefault="00BE2CBD" w14:paraId="318FD4A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3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Что такое LINQ (Language Integrated Query)? Для каких целей используется?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Напиши метод, который принимает список целых чисел и возвращает новый список, содержащий квадраты этих чисел.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Опыт работы с WPF. Как создать пользовательский интерфейс с использованием XAML и привязкой данных?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4AE23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p w:rsidRPr="00BE2CBD" w:rsidR="00BE2CBD" w:rsidP="00BE2CBD" w:rsidRDefault="00BE2CBD" w14:paraId="17A36A0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73262DC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:rsidRPr="00826B05" w:rsidR="00826B05" w:rsidP="00C112DB" w:rsidRDefault="00826B05" w14:paraId="6868405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BD"/>
    <w:rsid w:val="00041D63"/>
    <w:rsid w:val="00201323"/>
    <w:rsid w:val="003227E1"/>
    <w:rsid w:val="00323167"/>
    <w:rsid w:val="00381B5C"/>
    <w:rsid w:val="003939F1"/>
    <w:rsid w:val="003B4B73"/>
    <w:rsid w:val="00402DF4"/>
    <w:rsid w:val="004605F4"/>
    <w:rsid w:val="00467C2F"/>
    <w:rsid w:val="00477143"/>
    <w:rsid w:val="00527193"/>
    <w:rsid w:val="00535B72"/>
    <w:rsid w:val="005547DB"/>
    <w:rsid w:val="0059153D"/>
    <w:rsid w:val="0065314D"/>
    <w:rsid w:val="006731BC"/>
    <w:rsid w:val="006733BC"/>
    <w:rsid w:val="00674E7F"/>
    <w:rsid w:val="006E532D"/>
    <w:rsid w:val="00746AE4"/>
    <w:rsid w:val="007658E6"/>
    <w:rsid w:val="0078346F"/>
    <w:rsid w:val="007E5615"/>
    <w:rsid w:val="007E7CD8"/>
    <w:rsid w:val="008250E6"/>
    <w:rsid w:val="0082522F"/>
    <w:rsid w:val="00826B05"/>
    <w:rsid w:val="008A5F10"/>
    <w:rsid w:val="009B5A86"/>
    <w:rsid w:val="00A2322F"/>
    <w:rsid w:val="00A34908"/>
    <w:rsid w:val="00A97412"/>
    <w:rsid w:val="00B1741A"/>
    <w:rsid w:val="00B360F4"/>
    <w:rsid w:val="00B91354"/>
    <w:rsid w:val="00BC7F0E"/>
    <w:rsid w:val="00BE2CBD"/>
    <w:rsid w:val="00BF41C1"/>
    <w:rsid w:val="00C112DB"/>
    <w:rsid w:val="00C277E1"/>
    <w:rsid w:val="00D039B0"/>
    <w:rsid w:val="00D0467B"/>
    <w:rsid w:val="00D5788D"/>
    <w:rsid w:val="00D664E2"/>
    <w:rsid w:val="00DA46AB"/>
    <w:rsid w:val="00DC5E15"/>
    <w:rsid w:val="00E16376"/>
    <w:rsid w:val="00E247C0"/>
    <w:rsid w:val="00E40595"/>
    <w:rsid w:val="00E4473D"/>
    <w:rsid w:val="00E8095E"/>
    <w:rsid w:val="00EA3868"/>
    <w:rsid w:val="00F64892"/>
    <w:rsid w:val="00FE0194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A88D"/>
  <w15:docId w15:val="{58860864-C60C-4607-802C-4B893292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12D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2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ZZ\&#1047;&#1080;&#1084;&#1085;&#1077;&#1077;%20&#1079;&#1072;&#1076;&#1072;&#1085;&#1080;&#1077;\&#1064;&#1073;&#108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Шбл.dotx</Template>
  <TotalTime>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Степан Гаврильченко</cp:lastModifiedBy>
  <cp:revision>1</cp:revision>
  <dcterms:created xsi:type="dcterms:W3CDTF">2025-04-10T20:31:00Z</dcterms:created>
  <dcterms:modified xsi:type="dcterms:W3CDTF">2025-04-10T20:35:00Z</dcterms:modified>
</cp:coreProperties>
</file>